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游戏策划书</w:t>
      </w: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righ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2018.4.20</w:t>
      </w:r>
    </w:p>
    <w:p>
      <w:pPr>
        <w:jc w:val="righ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EileenZ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概述</w:t>
      </w:r>
    </w:p>
    <w:p>
      <w:pPr>
        <w:numPr>
          <w:ilvl w:val="0"/>
          <w:numId w:val="2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游戏名称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精灵世界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游戏类型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回合制网络游戏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游戏内容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结合AR技术的精灵对战类回合制游戏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玩家可以使用手机摄像头，扫描现实世界特定的物体，达到一定条件时会在手机屏幕中显示拥有“灵魂”的物品。玩家可以选择逃跑或者与这些“精灵”对战来收服它们，解锁相关剧情进行探险。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游戏特色</w:t>
      </w:r>
    </w:p>
    <w:p>
      <w:pPr>
        <w:numPr>
          <w:ilvl w:val="0"/>
          <w:numId w:val="3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在现实场景探索发现精灵：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利用AR技术，玩家可以通过手机在现实场景中看到精灵并尝试捕捉，给玩家更具真实感的游戏体验。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b. 对战系统：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玩家可以通过GPRS定位匹配附近的玩家，创建各自的精灵战队进行对战。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故事背景</w:t>
      </w:r>
    </w:p>
    <w:p>
      <w:pPr>
        <w:numPr>
          <w:ilvl w:val="0"/>
          <w:numId w:val="4"/>
        </w:numPr>
        <w:spacing w:line="360" w:lineRule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背景故事</w:t>
      </w:r>
    </w:p>
    <w:p>
      <w:pPr>
        <w:numPr>
          <w:ilvl w:val="0"/>
          <w:numId w:val="0"/>
        </w:numPr>
        <w:spacing w:line="360" w:lineRule="auto"/>
        <w:ind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“这个世界上的一切都是有灵魂的。”见过这个场景的人都会这么说。某一天，我从睡梦中醒来，可是一切都像还在梦中一样：我身边的“东西”，都仿佛一夜之间有了生命，它们会说话、会走路、甚至会思考。当我渴了，一个盛满水的杯子便出现在我的眼前；当我想看电视，它就会自动打开；当我想使用电脑时，它张开口便问我需要什么。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当我发现这一切之后，内心又害怕又惊喜。不过，当我了解到全世界各地都发生着同样的事，我的心一下子便放松下来。人们也开逐渐渐习惯这种新的生活，惬意舒适，让人上瘾。</w:t>
      </w:r>
    </w:p>
    <w:p>
      <w:pPr>
        <w:numPr>
          <w:ilvl w:val="0"/>
          <w:numId w:val="0"/>
        </w:numPr>
        <w:spacing w:line="360" w:lineRule="auto"/>
        <w:ind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不过，很快一些不同寻常的事情开始在各地上演。有些人莫名奇妙失踪，有些人被吓得精神异常，有些人则遭到了不同程度的攻击。然而，这一切的罪魁祸首都指向了最初出现在这个世界的东西-------那些东西的“灵魂”。实际上，我也不知道该称他们为什么，因为实际上它们可以脱离实物而存在。暂且称它们为精灵吧。</w:t>
      </w:r>
    </w:p>
    <w:p>
      <w:pPr>
        <w:numPr>
          <w:ilvl w:val="0"/>
          <w:numId w:val="0"/>
        </w:numPr>
        <w:spacing w:line="360" w:lineRule="auto"/>
        <w:ind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它们也不都是坏人，有一些也试图帮助我们。它们究竟来自哪里，这一切仿佛还有更深层次的秘密……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主线提纲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某一天，人们突然发现身边各种生活用品有了自己的意识，甚至企图与人类交流。经过科学家们初期的研究，似乎从那一天起，地球上多了一种原来并不存在的生物，暂时称它们为“精灵”吧。精灵无法独立在地球拥有实体，所以附在了人们日常使用的各种物品上。随着时间的流逝，人们逐渐与它们相处友好，但同时一些不好的事情也在发生：有些人家里时常发生物品损坏，有些电器没到使用年限就无法正常工作，甚至导致电路问题产生火灾，有些物品甚至会持续发出噪音，人类和宠物因此产生精神上的问题；这些奇怪的现象严重影响到了人类的正常生活。经过进一步研究发现，这些精灵需要及时与地球生命体建立一定良好的联系，否则在地球上它们就会逐渐失去控制，灵魂收到污染，变成可怕的怪物，进一步导致人类的日常用品发生损坏，严重时甚至威胁到人的生命。因此，专家呼吁人们努力寻找周边存在的精灵，与他们建立起一定联系，防止上述问题的产生。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在寻找精灵时，人类肉眼并不能直接看到它们，只能看到实体，人们需要借助于手机来发现各种生活用品中隐藏着的精灵。当发现之后，可以选择建立联系，也可以选择暂不建立联系，但是可能会导致严重的后果。每只建立联系后的精灵都会被记录在系统中，人们还可以选择他们组建起自己的精灵战队，与其他人类进行对战。达到一定条件后，精灵或许会与建立起联系的人进行对话，告诉你它的故事。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游戏元素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a)角色设计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i.角色体系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分为玩家（人/宠物，智能AI）、精灵两大角色体系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ii.玩家角色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游戏以第一人称视角进行，“我”是玩家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主要属性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性别：男/女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年龄：xx岁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微信/qq：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是否拥有宠物：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（在拥有宠物的状态下，可以让宠物去发现精灵，或者解锁与宠物相关的剧情）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iii.精灵角色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主要属性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种类：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等级：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生命值：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攻击力：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防御力：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五行属性：金木水火土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是否建立联系：是/否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技能：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相关故事：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目前暂定的种类：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鼠标（默认）、手机、黑板擦（黑色）、工艺品、锁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b)界面设计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1. 游戏主界面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2. 人物属性设置界面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3. 发现精灵界面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4. 对战界面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i. 人机对战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ii. 双人对战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5. 精灵属性界面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i. 战斗属性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ii. 精灵故事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6. 多人匹配界面（双人）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四、游戏规则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a)基本规则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玩家注册后，会得到一只精灵（默认是鼠标）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每只精灵拥有无上限，玩家拥有的精灵总数无上限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战斗采用回合制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人机模式：（待定）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玩家使用手机尝试扫描生活用品，发现隐藏的精灵，选择“逃跑/捕捉”，捕捉选项进入人机对战，胜利后会获得这一精灵，失败可尝试再次捕捉。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双人对战模式：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玩家可以选择匹配玩家，进入双人对战，每人携带最多三只精灵进行作战，战斗前双方可拟定战斗契约。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未打开GPS匹配：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双方战斗后只有精灵经验提升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战胜方经验提升为战败方的一倍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GPS匹配：（待定）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双方战斗后可以选择以下几种结算方式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1.战胜方可以夺取战败方出场的召唤精灵之一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2.战胜方可以和战败方交换一只召唤精灵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3.战胜方获取战败方的微信号或qq号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9D88B"/>
    <w:multiLevelType w:val="singleLevel"/>
    <w:tmpl w:val="3049D88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A2B8FC8"/>
    <w:multiLevelType w:val="singleLevel"/>
    <w:tmpl w:val="4A2B8F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6E44B65"/>
    <w:multiLevelType w:val="singleLevel"/>
    <w:tmpl w:val="56E44B65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7D7E5CB9"/>
    <w:multiLevelType w:val="singleLevel"/>
    <w:tmpl w:val="7D7E5C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568C5"/>
    <w:rsid w:val="0344291B"/>
    <w:rsid w:val="094F3C9F"/>
    <w:rsid w:val="09B72C9D"/>
    <w:rsid w:val="0D003BF8"/>
    <w:rsid w:val="2BEC234A"/>
    <w:rsid w:val="356C5F29"/>
    <w:rsid w:val="3807782A"/>
    <w:rsid w:val="3BC552B4"/>
    <w:rsid w:val="3F59169A"/>
    <w:rsid w:val="42815994"/>
    <w:rsid w:val="54F50416"/>
    <w:rsid w:val="553E0F96"/>
    <w:rsid w:val="56F5664B"/>
    <w:rsid w:val="5E617ED4"/>
    <w:rsid w:val="5F54193A"/>
    <w:rsid w:val="628568C5"/>
    <w:rsid w:val="64CD4C0F"/>
    <w:rsid w:val="67EB22DC"/>
    <w:rsid w:val="68BC1E6B"/>
    <w:rsid w:val="6D535020"/>
    <w:rsid w:val="739E11C4"/>
    <w:rsid w:val="75FC18E2"/>
    <w:rsid w:val="7F0225E2"/>
    <w:rsid w:val="7F4A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lee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2018-04-20T09:11:00Z</dcterms:created>
  <dc:creator>Autism.</dc:creator>
  <cp:lastModifiedBy>Autism.</cp:lastModifiedBy>
  <dcterms:modified xsi:type="dcterms:W3CDTF">2018-06-30T03:27:01Z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