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剧情设计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</w:p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2018.6.25</w:t>
      </w:r>
    </w:p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15331449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背景设定</w:t>
      </w: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主线剧情设定</w:t>
      </w:r>
    </w:p>
    <w:p>
      <w:pPr>
        <w:numPr>
          <w:ilvl w:val="0"/>
          <w:numId w:val="0"/>
        </w:numPr>
        <w:spacing w:line="360" w:lineRule="auto"/>
        <w:ind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某一天，人们突然发现身边各种生活用品有了自己的意识，甚至企图与人类交流。经过科学家们初期的研究，似乎从那一天起，地球上多了一种原来并不存在的生物，暂时称它们为“精灵”吧。精灵无法独立在地球拥有实体，所以附在了人们日常使用的各种物品上。随着时间的流逝，人们逐渐与它们相处友好，但同时一些不好的事情也在发生：有些人家里时常发生物品损坏，有些电器没到使用年限就无法正常工作，甚至导致电路问题产生火灾，有些物品甚至会持续发出噪音，人类和宠物因此产生精神上的问题；这些奇怪的现象严重影响到了人类的正常生活。经过进一步研究发现，这些精灵需要及时与地球生命体建立一定良好的联系，否则在地球上它们就会逐渐失去控制，灵魂收到污染，变成可怕的怪物，进一步导致人类的日常用品发生损坏，严重时甚至威胁到人的生命。因此，专家呼吁人们努力寻找周边存在的精灵，与他们建立起一定联系，防止上述问题的产生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在寻找精灵时，人类肉眼并不能直接看到它们，只能看到实体，人们需要借助于手机来发现各种生活用品中隐藏着的精灵。当发现之后，可以选择建立联系，也可以选择暂不建立联系，但是可能会导致严重的后果。每只建立联系后的精灵都会被记录在系统中，人们还可以选择他们组建起自己的精灵战队，与其他人类进行对战。达到一定条件后，精灵或许会与建立起联系的人进行对话，告诉你它的故事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剧情引入</w:t>
      </w:r>
    </w:p>
    <w:p>
      <w:pPr>
        <w:numPr>
          <w:ilvl w:val="0"/>
          <w:numId w:val="0"/>
        </w:numPr>
        <w:spacing w:line="360" w:lineRule="auto"/>
        <w:ind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“这个世界上的一切都是有灵魂的。”见过这个场景的人都会这么说。某一天，我从睡梦中醒来，可是一切都像还在梦中一样：我身边的“东西”，都仿佛一夜之间有了生命，它们会说话、会走路、甚至会思考。当我渴了，一个盛满水的杯子便出现在我的眼前；当我想看电视，它就会自动打开；当我想使用电脑时，它张开口便问我需要什么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当我发现这一切之后，内心又害怕又惊喜。不过，当我了解到全世界各地都发生着同样的事，我的心一下子便放松下来。人们也开逐渐渐习惯这种新的生活，惬意舒适，让人上瘾。</w:t>
      </w:r>
    </w:p>
    <w:p>
      <w:pPr>
        <w:numPr>
          <w:ilvl w:val="0"/>
          <w:numId w:val="0"/>
        </w:numPr>
        <w:spacing w:line="360" w:lineRule="auto"/>
        <w:ind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不过，很快一些不同寻常的事情开始在各地上演。有些人莫名奇妙失踪，有些人被吓得精神异常，有些人则遭到了不同程度的攻击。然而，这一切的罪魁祸首都指向了最初出现在这个世界的东西-------那些东西的“灵魂”。实际上，我也不知道该称他们为什么，因为实际上它们可以脱离实物而存在。暂且称它们为精灵吧。</w:t>
      </w:r>
    </w:p>
    <w:p>
      <w:pPr>
        <w:numPr>
          <w:ilvl w:val="0"/>
          <w:numId w:val="0"/>
        </w:numPr>
        <w:spacing w:line="360" w:lineRule="auto"/>
        <w:ind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它们也不都是坏人，有一些也试图帮助我们。它们究竟来自哪里，这一切仿佛还有更深层次的秘密……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场景设定与说明</w:t>
      </w:r>
    </w:p>
    <w:p>
      <w:pPr>
        <w:numPr>
          <w:ilvl w:val="0"/>
          <w:numId w:val="3"/>
        </w:numPr>
        <w:spacing w:line="360" w:lineRule="auto"/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初始场景：第一次进入游戏识别校徽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（任务引入）经过刚才简单的介绍，相信你已经了解了情况，现在我们可以尝试寻找隐藏着的精灵了，试着扫描一下特殊的标识开始奇妙的探索之旅吧。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过渡场景1：校徽到精灵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（任务提示）获得了一个提示xxxx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过渡场景2：精灵1到精灵2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（下一个物品的提示）xxxx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（任务提示）这个精灵似乎想向你传达些什么，尝试整理一下线索吧。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迷宫场景：</w:t>
      </w:r>
    </w:p>
    <w:p>
      <w:pPr>
        <w:numPr>
          <w:numId w:val="0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设定与规则指引</w:t>
      </w:r>
    </w:p>
    <w:p>
      <w:pPr>
        <w:numPr>
          <w:numId w:val="0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喂食场景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选择礼物投喂精灵，可以提升一定亲密度。亲密度可以加速精灵升级，达到一定亲密度能解锁精灵相关的剧情故事。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战斗场景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游戏规则：玩家可以通过摄像头寻找精灵，与其进行战斗捕捉精灵；也可以联网与其他玩家对战。战斗中玩家可携带精灵数为3只，当参与战斗一方血量为0时战斗结束，双方可获得经验值等战斗奖励。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角色说明及剧情</w:t>
      </w: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鼠标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简介：普普通通的鼠标，几乎每个有电脑的人都拥有一个，因此属于一个庞大的家族（但是比不过手机）。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剧情一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这感觉真是奇妙，每当我出场的时候，我都被人类握在手上，看样子我应该也是人类重视的物品之一。好吧，我知道他们使用我或许是因为触摸板不太好用，但我出现之后谁能拒绝我呢，鼠标可方便多了不是吗？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剧情二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被我的主人摔坏了，这真是一件不幸的事，它令我心碎。我的主人或许不太喜欢我，在他心烦的时候，我就会被重重地敲，不过还有跟我一起的电脑键盘。但是他还会随便把我摔出去，嘿小伙子你敢这样对待你的电脑吗。生活可真是艰难，有的时候我会羡慕同样被人拿在手里的手机，它们有失手被摔碎的风险，我可是好好地待在桌子上，没想到也能被摔坏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剧情三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因为主人摔坏了我，他选择买一个新鼠标，给我换一个身体（是的，无论他有多少个鼠标，那都是我！）。看在新身体的份上，他没有再随便扔我了。鉴于这个炫酷的身体和他友好的态度，我决定大度地原谅他，希望他这次认识到了“摔坏我并没有任何好处只会带走他的小钱钱”的事实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黑板擦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简介：教室里的一块黑板擦，主要帮自己的小伙伴清理身上的粉笔，从上岗开始身上就是粉扑扑的。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剧情一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啊……这个地方好黑，也没有小伙伴，好无聊。事实上我几天前才来到这，长途跋涉！和我的小伙伴们一起在一个大房间里呆了一会就分开了，我被放到这个黑漆漆的地方。什么？这是哪？别担心，这只是讲台的一个抽屉。我知道我是什么，我是一个黑板擦，我知道我的工作，现在我只要在这里静静地等人类发现我，我就可以上岗了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剧情二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“我是一个粉刷匠，粉刷本领强——”不对我好像是擦黑板的，而且擦得很干净。看到我身上的粉了吗，那是昨天高数课的板书。我上岗之后就没回过那个黑漆漆的讲台里面了，我一般待在我的新搭档黑板旁边，它好像在这里呆了挺久了，我们相处得还算愉快，毕竟这里只有我们两个能忍受身上沾满粉了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剧情三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的日子过得很清闲，老师写板书的时间变少了，学生擦黑板的频率似乎也变少了。我的搭档告诉我人类不喜欢太多粉尘，有了投影仪之后板书就减少了。听说它还有一个兄弟叫白板，写字时根本不会产生粉尘，不知道我什么时候会退休呢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手机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简介：因为数量太多在族群里并没什么特别之处，与人类有着十分亲近的关系，知道拥有者几乎所有的信息。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剧情一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虽然我的外貌看起来并不惊人，但是这都是工业设计完美的结晶！看看人类为我们家族作出的努力，过去几年人们一直在想办法让我们更好看更厉害，他们做的可真不错。现在几乎每个人类都能拥有一个手机，可想而知我的家族有多么庞大，人类的生活已经离不开我们了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剧情二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的主人对我还是挺不错的，他为了保护我给我贴了一层膜，哦还给我套上了手机壳。我们就是人类最亲近的精灵，想想看他们的电话、密码、聊天记录或者自己的小日记，这些我都有！所以注意了人类，别把我弄丢了，等你找不到我的时候，那你可有大麻烦了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剧情三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相信你一定知道了我们有多么的特别，借助我们的摄像头，人类可以看到其他精灵了。那么你要保守这个秘密吗，还是将它告诉更多的人？或许我们将带领人类进入了一个从未想过的世界。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锁头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简介：用来锁抽屉的锁，沉默又可靠，坚定地为主人保守着秘密。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剧情一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主人抽屉上的锁似乎是个精灵，我能感觉到它与我们有着相同的气息，但是我们谁也没有听见过他说话。它是我们中最早跟着主人的，所以我也不知道它什么时候有的自己的意识。我们聊天的时候总是一片混乱，大家在一起吵吵嚷嚷的，这种情况下它经常会被我们忽略掉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剧情二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当日子过得无聊时，精灵也想找点事做。我已经默默关注那把锁很久了，久到它习惯并且忽略我的目光。主人用到它的机会不多，但每次塞进抽屉里的都是对主人很重要的东西。它可真是一个可靠的家伙，我想它一定知道主人很多秘密，但是它从来不会说出来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剧情三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我锲而不舍的骚扰下，它终于与我讲话了，“你想知道什么呢？”“为什么你总是这么沉默？”“或许是因为我本来就很安静。听着，我并不怕说出主人的小秘密，我本来就不知道多少。真正重要的是我身后放着的东西而不是我，我只是一个帮主人守着秘密的酷酷的锁而已。”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工艺品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简介：书架上的工艺品，似乎是件受主人宝贝的礼物。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剧情一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我关于我过去那模糊的记忆里，我一直待在商店的展示架上，身边还有各种样式精美的小玩意。它们有的根本没有意识，有的会大胆地聊天。商店里的日子似乎热闹一些：猜测自己什么时候被买走，听听走进来的人们对自己的评价……直到自己被买家挑中带走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剧情二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后来我被一个人买走了。她在店里徘徊了很久，久到大家对她的讨论从停止到她怎么还没选好。我觉得她可能认真看过了这里的每一件商品，仔细思考了它们好不好看，符不符合她的要求，最后她选择了我！我或许就是那天的幸运儿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剧情三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现在的我被放在书架上，一低头就能看见人类的脑袋。这里能聊天的精灵没有商店那么多，但是大家都很熟悉，毕竟我们待在一起的时间比我在商店里要长多了，或许以后会更长，只要我不被人类扔掉。很高兴我代表了两个人类之间的一些感情，并因此认识了一群新的小伙伴，这让我非常满足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特殊物品</w:t>
      </w:r>
    </w:p>
    <w:p>
      <w:pPr>
        <w:numPr>
          <w:ilvl w:val="0"/>
          <w:numId w:val="5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校徽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简介：据说含有某种神奇的力量，能让人看到精灵的存在。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精灵球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简介：用于捕捉精灵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54A9B"/>
    <w:multiLevelType w:val="singleLevel"/>
    <w:tmpl w:val="AAB54A9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B9C3D26"/>
    <w:multiLevelType w:val="singleLevel"/>
    <w:tmpl w:val="EB9C3D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1F6E91"/>
    <w:multiLevelType w:val="singleLevel"/>
    <w:tmpl w:val="F91F6E9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4CED3D6"/>
    <w:multiLevelType w:val="singleLevel"/>
    <w:tmpl w:val="34CED3D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5A65C038"/>
    <w:multiLevelType w:val="singleLevel"/>
    <w:tmpl w:val="5A65C03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23778"/>
    <w:rsid w:val="013C14EF"/>
    <w:rsid w:val="02156ECF"/>
    <w:rsid w:val="07D23778"/>
    <w:rsid w:val="07DF7E80"/>
    <w:rsid w:val="0D5A2379"/>
    <w:rsid w:val="0D9F33A1"/>
    <w:rsid w:val="119933B6"/>
    <w:rsid w:val="13427252"/>
    <w:rsid w:val="148C4ACA"/>
    <w:rsid w:val="15142B97"/>
    <w:rsid w:val="15373ABD"/>
    <w:rsid w:val="155432C1"/>
    <w:rsid w:val="16D554B4"/>
    <w:rsid w:val="17325132"/>
    <w:rsid w:val="17761761"/>
    <w:rsid w:val="1DCC50E0"/>
    <w:rsid w:val="20765E59"/>
    <w:rsid w:val="219B0E25"/>
    <w:rsid w:val="21B934AD"/>
    <w:rsid w:val="223E0230"/>
    <w:rsid w:val="224D2176"/>
    <w:rsid w:val="2278519C"/>
    <w:rsid w:val="23355527"/>
    <w:rsid w:val="237C7BAA"/>
    <w:rsid w:val="254F256B"/>
    <w:rsid w:val="27983BA2"/>
    <w:rsid w:val="2C3B25AB"/>
    <w:rsid w:val="33D46868"/>
    <w:rsid w:val="3E185307"/>
    <w:rsid w:val="3E8B553B"/>
    <w:rsid w:val="3F8448E0"/>
    <w:rsid w:val="4F1D1BA6"/>
    <w:rsid w:val="4F366A1E"/>
    <w:rsid w:val="4F8B1B0F"/>
    <w:rsid w:val="52823EB9"/>
    <w:rsid w:val="52C744B5"/>
    <w:rsid w:val="570C337C"/>
    <w:rsid w:val="5A3A6959"/>
    <w:rsid w:val="60964218"/>
    <w:rsid w:val="616C0BF8"/>
    <w:rsid w:val="641941C6"/>
    <w:rsid w:val="68996278"/>
    <w:rsid w:val="6AC16A1D"/>
    <w:rsid w:val="6AF90286"/>
    <w:rsid w:val="6D535020"/>
    <w:rsid w:val="6FBC5DD4"/>
    <w:rsid w:val="750E2CB2"/>
    <w:rsid w:val="7A0900EA"/>
    <w:rsid w:val="7B960101"/>
    <w:rsid w:val="7BA662F9"/>
    <w:rsid w:val="7E906EB4"/>
    <w:rsid w:val="7F61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leen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643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2018-05-03T12:26:00Z</dcterms:created>
  <dc:creator>Autism.</dc:creator>
  <cp:lastModifiedBy>Autism.</cp:lastModifiedBy>
  <dcterms:modified xsi:type="dcterms:W3CDTF">2018-06-30T02:34:22Z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